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26F7E" w14:textId="77777777" w:rsidR="00B74A9D" w:rsidRDefault="00B74A9D" w:rsidP="00733853">
      <w:pPr>
        <w:pStyle w:val="Title"/>
      </w:pPr>
      <w:r>
        <w:t xml:space="preserve">GDAPS1 – Practice Exercise </w:t>
      </w:r>
    </w:p>
    <w:p w14:paraId="5F9C0CE3" w14:textId="77777777" w:rsidR="00B74A9D" w:rsidRDefault="00A03FAE" w:rsidP="00733853">
      <w:pPr>
        <w:pStyle w:val="Title"/>
      </w:pPr>
      <w:r>
        <w:t>Review Questions</w:t>
      </w:r>
    </w:p>
    <w:p w14:paraId="00A751B0" w14:textId="77777777" w:rsidR="00B74A9D" w:rsidRDefault="00B74A9D" w:rsidP="00733853">
      <w:pPr>
        <w:pStyle w:val="Heading1"/>
      </w:pPr>
      <w:r>
        <w:t>Objective</w:t>
      </w:r>
    </w:p>
    <w:p w14:paraId="2DF56BA9" w14:textId="77777777" w:rsidR="004C66EE" w:rsidRPr="004057E1" w:rsidRDefault="00A03FAE" w:rsidP="00B74A9D">
      <w:pPr>
        <w:rPr>
          <w:color w:val="000000" w:themeColor="text1"/>
        </w:rPr>
      </w:pPr>
      <w:r>
        <w:rPr>
          <w:color w:val="000000" w:themeColor="text1"/>
        </w:rPr>
        <w:t xml:space="preserve">Create questions that could appear on a study guide to prepare for the final exam.  </w:t>
      </w:r>
    </w:p>
    <w:p w14:paraId="3B2FF801" w14:textId="77777777" w:rsidR="00B74A9D" w:rsidRDefault="00B74A9D" w:rsidP="00733853">
      <w:pPr>
        <w:pStyle w:val="Heading1"/>
      </w:pPr>
      <w:r>
        <w:t>Details</w:t>
      </w:r>
    </w:p>
    <w:p w14:paraId="3A4A19E4" w14:textId="77777777" w:rsidR="00A03FAE" w:rsidRDefault="00A03FAE" w:rsidP="00783F25">
      <w:r>
        <w:t xml:space="preserve">Look back through all of the topics of this course.  Create 5 thought-provoking questions that could appear on an exam.  </w:t>
      </w:r>
      <w:r w:rsidR="00245370">
        <w:t xml:space="preserve">Each question should </w:t>
      </w:r>
      <w:r w:rsidR="00403ACE">
        <w:t xml:space="preserve">cover a different topic from this course.  </w:t>
      </w:r>
      <w:r>
        <w:t xml:space="preserve">Your </w:t>
      </w:r>
      <w:r w:rsidR="00403ACE">
        <w:t xml:space="preserve">5 </w:t>
      </w:r>
      <w:r>
        <w:t>question</w:t>
      </w:r>
      <w:r w:rsidR="00403ACE">
        <w:t xml:space="preserve">s can be </w:t>
      </w:r>
      <w:r>
        <w:t xml:space="preserve">short-answer, </w:t>
      </w:r>
      <w:r w:rsidR="00245370">
        <w:t xml:space="preserve">multiple-choice, </w:t>
      </w:r>
      <w:r>
        <w:t>coding analysis,</w:t>
      </w:r>
      <w:r w:rsidR="00403ACE">
        <w:t xml:space="preserve"> or</w:t>
      </w:r>
      <w:r>
        <w:t xml:space="preserve"> write-the-code question</w:t>
      </w:r>
      <w:r w:rsidR="00403ACE">
        <w:t>s</w:t>
      </w:r>
      <w:r>
        <w:t xml:space="preserve">.  </w:t>
      </w:r>
    </w:p>
    <w:p w14:paraId="47D0019D" w14:textId="77777777" w:rsidR="00783F25" w:rsidRDefault="00A03FAE" w:rsidP="00783F25">
      <w:r>
        <w:t xml:space="preserve">Write your 5 questions, plus the answer to each question, below.  </w:t>
      </w:r>
    </w:p>
    <w:p w14:paraId="11DAD04F" w14:textId="77777777" w:rsidR="00F3173B" w:rsidRDefault="00F3173B" w:rsidP="00783F25"/>
    <w:p w14:paraId="12762C3C" w14:textId="77777777" w:rsidR="00783F25" w:rsidRDefault="00A03FAE" w:rsidP="00783F25">
      <w:pPr>
        <w:pStyle w:val="Heading2"/>
      </w:pPr>
      <w:r>
        <w:t>Question 1:</w:t>
      </w:r>
    </w:p>
    <w:p w14:paraId="5A8BC2DA" w14:textId="72A866A3" w:rsidR="00F3173B" w:rsidRDefault="00A03FAE" w:rsidP="004057E1">
      <w:r>
        <w:t xml:space="preserve">Question:  </w:t>
      </w:r>
      <w:r w:rsidR="00065FF3">
        <w:t>What is the key difference between stacks and queues? Give an example of each.</w:t>
      </w:r>
    </w:p>
    <w:p w14:paraId="3EBF02DB" w14:textId="297A1699" w:rsidR="00A03FAE" w:rsidRDefault="00A03FAE" w:rsidP="004057E1">
      <w:r>
        <w:t xml:space="preserve">Answer: </w:t>
      </w:r>
      <w:r w:rsidR="00065FF3">
        <w:t>The key difference between stacks and queues is that a stack works in a “last in, first out” manner, whereas queues work in a “first in, first out” manner. An example of a stack would be a stack of cups where you cannot get to the bottom cup without taking each cup individually off of the top of it. An example of a queue would be a line of people.</w:t>
      </w:r>
    </w:p>
    <w:p w14:paraId="40DD6759" w14:textId="77777777" w:rsidR="00A03FAE" w:rsidRDefault="00A03FAE" w:rsidP="00A03FAE">
      <w:pPr>
        <w:pStyle w:val="Heading2"/>
      </w:pPr>
      <w:r>
        <w:t>Question 2:</w:t>
      </w:r>
    </w:p>
    <w:p w14:paraId="08D2885E" w14:textId="05054C52" w:rsidR="00A03FAE" w:rsidRDefault="00A03FAE" w:rsidP="00A03FAE">
      <w:r>
        <w:t xml:space="preserve">Question:  </w:t>
      </w:r>
      <w:r w:rsidR="00065FF3">
        <w:t>Why are generic classes important?</w:t>
      </w:r>
    </w:p>
    <w:p w14:paraId="0FC6391F" w14:textId="110A2514" w:rsidR="00A03FAE" w:rsidRDefault="00A03FAE" w:rsidP="00A03FAE">
      <w:r>
        <w:t xml:space="preserve">Answer: </w:t>
      </w:r>
      <w:r w:rsidR="00065FF3">
        <w:t>Generic classes are important because they allow classes to be reusable with different data types. Rather than creating a list class for each desired data type, you could create one generic list class that allows your code to be reused with any data type.</w:t>
      </w:r>
    </w:p>
    <w:p w14:paraId="428A0BDD" w14:textId="77777777" w:rsidR="00A03FAE" w:rsidRDefault="00A03FAE" w:rsidP="00A03FAE">
      <w:pPr>
        <w:pStyle w:val="Heading2"/>
      </w:pPr>
      <w:r>
        <w:t>Question 3:</w:t>
      </w:r>
    </w:p>
    <w:p w14:paraId="44F60091" w14:textId="7A567067" w:rsidR="00A03FAE" w:rsidRDefault="00A03FAE" w:rsidP="00A03FAE">
      <w:r>
        <w:t xml:space="preserve">Question:  </w:t>
      </w:r>
      <w:r w:rsidR="00065FF3">
        <w:t>What is wrong with the following code? Assume it is in a class that is properly constructed before these lines of code appear.</w:t>
      </w:r>
    </w:p>
    <w:p w14:paraId="3BD04B9B" w14:textId="34FAF774" w:rsidR="00EB6E83" w:rsidRDefault="00065FF3" w:rsidP="00A03FAE">
      <w:pPr>
        <w:rPr>
          <w:rFonts w:ascii="Consolas" w:hAnsi="Consolas"/>
        </w:rPr>
      </w:pPr>
      <w:r>
        <w:rPr>
          <w:rFonts w:ascii="Consolas" w:hAnsi="Consolas"/>
        </w:rPr>
        <w:tab/>
      </w:r>
      <w:r w:rsidR="00EB6E83">
        <w:rPr>
          <w:rFonts w:ascii="Consolas" w:hAnsi="Consolas"/>
        </w:rPr>
        <w:t>...</w:t>
      </w:r>
    </w:p>
    <w:p w14:paraId="3684467B" w14:textId="06BDD63B" w:rsidR="00065FF3" w:rsidRDefault="00065FF3" w:rsidP="00EB6E83">
      <w:pPr>
        <w:ind w:firstLine="720"/>
        <w:rPr>
          <w:rFonts w:ascii="Consolas" w:hAnsi="Consolas"/>
        </w:rPr>
      </w:pPr>
      <w:r>
        <w:rPr>
          <w:rFonts w:ascii="Consolas" w:hAnsi="Consolas"/>
        </w:rPr>
        <w:t>// Fields</w:t>
      </w:r>
    </w:p>
    <w:p w14:paraId="4A705721" w14:textId="36A9AE7C" w:rsidR="00065FF3" w:rsidRDefault="00EB6E83" w:rsidP="00065FF3">
      <w:pPr>
        <w:ind w:firstLine="720"/>
        <w:rPr>
          <w:rFonts w:ascii="Consolas" w:hAnsi="Consolas"/>
        </w:rPr>
      </w:pPr>
      <w:r>
        <w:rPr>
          <w:rFonts w:ascii="Consolas" w:hAnsi="Consolas"/>
        </w:rPr>
        <w:t xml:space="preserve">public </w:t>
      </w:r>
      <w:r w:rsidR="00065FF3">
        <w:rPr>
          <w:rFonts w:ascii="Consolas" w:hAnsi="Consolas"/>
        </w:rPr>
        <w:t>int mileage;</w:t>
      </w:r>
    </w:p>
    <w:p w14:paraId="3F925A7A" w14:textId="1DFDB66B" w:rsidR="00065FF3" w:rsidRDefault="00065FF3" w:rsidP="00A03FAE">
      <w:pPr>
        <w:rPr>
          <w:rFonts w:ascii="Consolas" w:hAnsi="Consolas"/>
        </w:rPr>
      </w:pPr>
      <w:r>
        <w:rPr>
          <w:rFonts w:ascii="Consolas" w:hAnsi="Consolas"/>
        </w:rPr>
        <w:tab/>
      </w:r>
      <w:r w:rsidR="00EB6E83">
        <w:rPr>
          <w:rFonts w:ascii="Consolas" w:hAnsi="Consolas"/>
        </w:rPr>
        <w:t xml:space="preserve">public </w:t>
      </w:r>
      <w:r>
        <w:rPr>
          <w:rFonts w:ascii="Consolas" w:hAnsi="Consolas"/>
        </w:rPr>
        <w:t xml:space="preserve">bool </w:t>
      </w:r>
      <w:proofErr w:type="spellStart"/>
      <w:r>
        <w:rPr>
          <w:rFonts w:ascii="Consolas" w:hAnsi="Consolas"/>
        </w:rPr>
        <w:t>isEmpty</w:t>
      </w:r>
      <w:proofErr w:type="spellEnd"/>
      <w:r>
        <w:rPr>
          <w:rFonts w:ascii="Consolas" w:hAnsi="Consolas"/>
        </w:rPr>
        <w:t>;</w:t>
      </w:r>
    </w:p>
    <w:p w14:paraId="79CA68A8" w14:textId="651DFB3A" w:rsidR="00065FF3" w:rsidRDefault="00065FF3" w:rsidP="00A03FAE">
      <w:pPr>
        <w:rPr>
          <w:rFonts w:ascii="Consolas" w:hAnsi="Consolas"/>
        </w:rPr>
      </w:pPr>
    </w:p>
    <w:p w14:paraId="4A3BC633" w14:textId="05E8C494" w:rsidR="00065FF3" w:rsidRDefault="00065FF3" w:rsidP="00A03FAE">
      <w:pPr>
        <w:rPr>
          <w:rFonts w:ascii="Consolas" w:hAnsi="Consolas"/>
        </w:rPr>
      </w:pPr>
      <w:r>
        <w:rPr>
          <w:rFonts w:ascii="Consolas" w:hAnsi="Consolas"/>
        </w:rPr>
        <w:tab/>
        <w:t>// Properties</w:t>
      </w:r>
    </w:p>
    <w:p w14:paraId="419804AC" w14:textId="7FF819CA" w:rsidR="00EB6E83" w:rsidRDefault="00065FF3" w:rsidP="00A03FAE">
      <w:pPr>
        <w:rPr>
          <w:rFonts w:ascii="Consolas" w:hAnsi="Consolas"/>
        </w:rPr>
      </w:pPr>
      <w:r>
        <w:rPr>
          <w:rFonts w:ascii="Consolas" w:hAnsi="Consolas"/>
        </w:rPr>
        <w:tab/>
      </w:r>
      <w:r w:rsidR="00EB6E83">
        <w:rPr>
          <w:rFonts w:ascii="Consolas" w:hAnsi="Consolas"/>
        </w:rPr>
        <w:t>p</w:t>
      </w:r>
      <w:r>
        <w:rPr>
          <w:rFonts w:ascii="Consolas" w:hAnsi="Consolas"/>
        </w:rPr>
        <w:t xml:space="preserve">ublic int Mileage </w:t>
      </w:r>
      <w:proofErr w:type="gramStart"/>
      <w:r>
        <w:rPr>
          <w:rFonts w:ascii="Consolas" w:hAnsi="Consolas"/>
        </w:rPr>
        <w:t>{ get</w:t>
      </w:r>
      <w:proofErr w:type="gramEnd"/>
      <w:r>
        <w:rPr>
          <w:rFonts w:ascii="Consolas" w:hAnsi="Consolas"/>
        </w:rPr>
        <w:t xml:space="preserve"> { return mileage; } }</w:t>
      </w:r>
    </w:p>
    <w:p w14:paraId="5D9DC00B" w14:textId="0F92E6D7" w:rsidR="00EB6E83" w:rsidRDefault="00EB6E83" w:rsidP="00A03FAE">
      <w:pPr>
        <w:rPr>
          <w:rFonts w:ascii="Consolas" w:hAnsi="Consolas"/>
        </w:rPr>
      </w:pPr>
      <w:r>
        <w:rPr>
          <w:rFonts w:ascii="Consolas" w:hAnsi="Consolas"/>
        </w:rPr>
        <w:lastRenderedPageBreak/>
        <w:tab/>
      </w:r>
      <w:r>
        <w:rPr>
          <w:rFonts w:ascii="Consolas" w:hAnsi="Consolas"/>
        </w:rPr>
        <w:t xml:space="preserve">public </w:t>
      </w:r>
      <w:r>
        <w:rPr>
          <w:rFonts w:ascii="Consolas" w:hAnsi="Consolas"/>
        </w:rPr>
        <w:t>bool</w:t>
      </w:r>
      <w:r>
        <w:rPr>
          <w:rFonts w:ascii="Consolas" w:hAnsi="Consolas"/>
        </w:rPr>
        <w:t xml:space="preserve"> </w:t>
      </w:r>
      <w:proofErr w:type="spellStart"/>
      <w:r>
        <w:rPr>
          <w:rFonts w:ascii="Consolas" w:hAnsi="Consolas"/>
        </w:rPr>
        <w:t>IsEmpty</w:t>
      </w:r>
      <w:proofErr w:type="spellEnd"/>
      <w:r>
        <w:rPr>
          <w:rFonts w:ascii="Consolas" w:hAnsi="Consolas"/>
        </w:rPr>
        <w:t xml:space="preserve"> </w:t>
      </w:r>
      <w:proofErr w:type="gramStart"/>
      <w:r>
        <w:rPr>
          <w:rFonts w:ascii="Consolas" w:hAnsi="Consolas"/>
        </w:rPr>
        <w:t>{ get</w:t>
      </w:r>
      <w:proofErr w:type="gramEnd"/>
      <w:r>
        <w:rPr>
          <w:rFonts w:ascii="Consolas" w:hAnsi="Consolas"/>
        </w:rPr>
        <w:t xml:space="preserve"> { return </w:t>
      </w:r>
      <w:proofErr w:type="spellStart"/>
      <w:r>
        <w:rPr>
          <w:rFonts w:ascii="Consolas" w:hAnsi="Consolas"/>
        </w:rPr>
        <w:t>isEmpty</w:t>
      </w:r>
      <w:proofErr w:type="spellEnd"/>
      <w:r>
        <w:rPr>
          <w:rFonts w:ascii="Consolas" w:hAnsi="Consolas"/>
        </w:rPr>
        <w:t>; } }</w:t>
      </w:r>
    </w:p>
    <w:p w14:paraId="319EFB23" w14:textId="3810FF29" w:rsidR="00EB6E83" w:rsidRDefault="00EB6E83" w:rsidP="00A03FAE">
      <w:pPr>
        <w:rPr>
          <w:rFonts w:ascii="Consolas" w:hAnsi="Consolas"/>
        </w:rPr>
      </w:pPr>
      <w:r>
        <w:rPr>
          <w:rFonts w:ascii="Consolas" w:hAnsi="Consolas"/>
        </w:rPr>
        <w:tab/>
      </w:r>
    </w:p>
    <w:p w14:paraId="7F19881B" w14:textId="67884008" w:rsidR="00EB6E83" w:rsidRPr="00065FF3" w:rsidRDefault="00EB6E83" w:rsidP="00A03FAE">
      <w:pPr>
        <w:rPr>
          <w:rFonts w:ascii="Consolas" w:hAnsi="Consolas"/>
        </w:rPr>
      </w:pPr>
      <w:r>
        <w:rPr>
          <w:rFonts w:ascii="Consolas" w:hAnsi="Consolas"/>
        </w:rPr>
        <w:tab/>
        <w:t>// Constructors &amp; Methods ...</w:t>
      </w:r>
    </w:p>
    <w:p w14:paraId="2C808801" w14:textId="242BAB23" w:rsidR="00A03FAE" w:rsidRDefault="00A03FAE" w:rsidP="00A03FAE">
      <w:r>
        <w:t xml:space="preserve">Answer: </w:t>
      </w:r>
      <w:r w:rsidR="00EB6E83">
        <w:t xml:space="preserve">The issue with the code is that the mileage and </w:t>
      </w:r>
      <w:proofErr w:type="spellStart"/>
      <w:r w:rsidR="00EB6E83">
        <w:t>isEmpty</w:t>
      </w:r>
      <w:proofErr w:type="spellEnd"/>
      <w:r w:rsidR="00EB6E83">
        <w:t xml:space="preserve"> variables are already public. Typically, when we design classes, we have encapsulation in mind, which is why properties are necessary. Generally, we want to make the fields private and define what we want the user to be able to do with the properties (get or set or both). </w:t>
      </w:r>
    </w:p>
    <w:p w14:paraId="59EE5339" w14:textId="77777777" w:rsidR="00A03FAE" w:rsidRDefault="00A03FAE" w:rsidP="00A03FAE">
      <w:pPr>
        <w:pStyle w:val="Heading2"/>
      </w:pPr>
      <w:r>
        <w:t>Question 4:</w:t>
      </w:r>
    </w:p>
    <w:p w14:paraId="26FB88C7" w14:textId="7F01A587" w:rsidR="00A03FAE" w:rsidRDefault="00A03FAE" w:rsidP="00A03FAE">
      <w:r>
        <w:t xml:space="preserve">Question:  </w:t>
      </w:r>
      <w:r w:rsidR="00EB6E83">
        <w:t xml:space="preserve">What are some important features of polymorphism? Name </w:t>
      </w:r>
      <w:r w:rsidR="00EB6E83" w:rsidRPr="005402C2">
        <w:rPr>
          <w:u w:val="single"/>
        </w:rPr>
        <w:t>at least</w:t>
      </w:r>
      <w:r w:rsidR="00EB6E83">
        <w:t xml:space="preserve"> two.</w:t>
      </w:r>
    </w:p>
    <w:p w14:paraId="1ABAF052" w14:textId="3E340AAD" w:rsidR="00A03FAE" w:rsidRDefault="00A03FAE" w:rsidP="00A03FAE">
      <w:r>
        <w:t xml:space="preserve">Answer: </w:t>
      </w:r>
      <w:r w:rsidR="005402C2">
        <w:t>Polymorphism allows the child class to inherit from the parent’s methods as long as they are not private. Most notably, polymorphism allows methods to be overridden and allows several child classes to be stored in arrays or lists of the type of the parent object.</w:t>
      </w:r>
    </w:p>
    <w:p w14:paraId="10A22BD8" w14:textId="77777777" w:rsidR="00A03FAE" w:rsidRDefault="00A03FAE" w:rsidP="00A03FAE">
      <w:pPr>
        <w:pStyle w:val="Heading2"/>
      </w:pPr>
      <w:r>
        <w:t>Question 5:</w:t>
      </w:r>
    </w:p>
    <w:p w14:paraId="3878BDD5" w14:textId="3519286C" w:rsidR="00A03FAE" w:rsidRDefault="00A03FAE" w:rsidP="00A03FAE">
      <w:r>
        <w:t xml:space="preserve">Question:  </w:t>
      </w:r>
      <w:r w:rsidR="005402C2">
        <w:t>Each of the following objects are damageable: players, enemies, buildings, cars, weapons, and armor. What should these classes inherit from? What is a suitable name for what they’re inheriting from?</w:t>
      </w:r>
    </w:p>
    <w:p w14:paraId="0B176F58" w14:textId="1B14260A" w:rsidR="00A03FAE" w:rsidRDefault="00A03FAE" w:rsidP="00A03FAE">
      <w:r>
        <w:t xml:space="preserve">Answer: </w:t>
      </w:r>
      <w:r w:rsidR="005402C2">
        <w:t xml:space="preserve">Since many of these objects are unrelated, it is appropriate to use an interface to require that all objects have a “damageable” method. A suitable name for the interface would be </w:t>
      </w:r>
      <w:proofErr w:type="spellStart"/>
      <w:r w:rsidR="005402C2">
        <w:t>IDamageable</w:t>
      </w:r>
      <w:proofErr w:type="spellEnd"/>
      <w:r w:rsidR="005402C2">
        <w:t xml:space="preserve"> as interfaces should be prefaced with an “I.”</w:t>
      </w:r>
      <w:bookmarkStart w:id="0" w:name="_GoBack"/>
      <w:bookmarkEnd w:id="0"/>
    </w:p>
    <w:p w14:paraId="1D174A14" w14:textId="77777777" w:rsidR="001F0032" w:rsidRDefault="001F0032">
      <w:pPr>
        <w:jc w:val="both"/>
        <w:rPr>
          <w:rFonts w:asciiTheme="majorHAnsi" w:eastAsiaTheme="majorEastAsia" w:hAnsiTheme="majorHAnsi" w:cstheme="majorBidi"/>
          <w:b/>
          <w:bCs/>
          <w:caps/>
          <w:spacing w:val="4"/>
          <w:sz w:val="28"/>
          <w:szCs w:val="28"/>
        </w:rPr>
      </w:pPr>
      <w:r>
        <w:br w:type="page"/>
      </w:r>
    </w:p>
    <w:p w14:paraId="2181A334" w14:textId="77777777" w:rsidR="001F0032" w:rsidRDefault="001F0032" w:rsidP="001F0032">
      <w:pPr>
        <w:pStyle w:val="Heading1"/>
      </w:pPr>
      <w:r>
        <w:lastRenderedPageBreak/>
        <w:t>Friday’s class</w:t>
      </w:r>
    </w:p>
    <w:p w14:paraId="055ED5BD" w14:textId="77777777" w:rsidR="001F0032" w:rsidRDefault="001F0032" w:rsidP="001F0032">
      <w:pPr>
        <w:rPr>
          <w:rFonts w:cstheme="minorHAnsi"/>
        </w:rPr>
      </w:pPr>
      <w:r>
        <w:rPr>
          <w:rFonts w:cstheme="minorHAnsi"/>
        </w:rPr>
        <w:t xml:space="preserve">Your instructor will choose anywhere from 15 – 30 questions from the bank of questions that all students have submitted.  </w:t>
      </w:r>
    </w:p>
    <w:p w14:paraId="223A70F4" w14:textId="77777777" w:rsidR="001F0032" w:rsidRDefault="001F0032" w:rsidP="001F0032">
      <w:r>
        <w:rPr>
          <w:rFonts w:cstheme="minorHAnsi"/>
        </w:rPr>
        <w:t xml:space="preserve">On Friday, </w:t>
      </w:r>
      <w:r w:rsidR="00E70642">
        <w:rPr>
          <w:rFonts w:cstheme="minorHAnsi"/>
        </w:rPr>
        <w:t>you will be given a printed</w:t>
      </w:r>
      <w:r>
        <w:rPr>
          <w:rFonts w:cstheme="minorHAnsi"/>
        </w:rPr>
        <w:t xml:space="preserve"> “study guide” </w:t>
      </w:r>
      <w:r w:rsidR="00E70642">
        <w:rPr>
          <w:rFonts w:cstheme="minorHAnsi"/>
        </w:rPr>
        <w:t>with these questions</w:t>
      </w:r>
      <w:r>
        <w:rPr>
          <w:rFonts w:cstheme="minorHAnsi"/>
        </w:rPr>
        <w:t>.</w:t>
      </w:r>
      <w:r w:rsidR="00E70642">
        <w:rPr>
          <w:rFonts w:cstheme="minorHAnsi"/>
        </w:rPr>
        <w:t xml:space="preserve">  You should begin working on it Friday, though the completed study guide will be due at the beginning of class on Monday and used as part of the exam review that day.</w:t>
      </w:r>
      <w:r>
        <w:rPr>
          <w:rFonts w:cstheme="minorHAnsi"/>
        </w:rPr>
        <w:t xml:space="preserve">  Be sure to bring a pencil or pen to class with you!</w:t>
      </w:r>
    </w:p>
    <w:p w14:paraId="370C0A72" w14:textId="77777777" w:rsidR="009E1FAD" w:rsidRDefault="009E1FAD" w:rsidP="00733853">
      <w:pPr>
        <w:pStyle w:val="Heading1"/>
      </w:pPr>
      <w:r>
        <w:t>Submission</w:t>
      </w:r>
    </w:p>
    <w:p w14:paraId="63F98E08" w14:textId="77777777" w:rsidR="009E1FAD" w:rsidRDefault="009E1FAD" w:rsidP="009E1FAD">
      <w:pPr>
        <w:rPr>
          <w:rFonts w:cstheme="minorHAnsi"/>
        </w:rPr>
      </w:pPr>
      <w:r>
        <w:rPr>
          <w:rFonts w:cstheme="minorHAnsi"/>
        </w:rPr>
        <w:t xml:space="preserve">1) Submit:  Submit </w:t>
      </w:r>
      <w:r w:rsidR="00A03FAE">
        <w:rPr>
          <w:rFonts w:cstheme="minorHAnsi"/>
        </w:rPr>
        <w:t>this document to t</w:t>
      </w:r>
      <w:r>
        <w:rPr>
          <w:rFonts w:cstheme="minorHAnsi"/>
        </w:rPr>
        <w:t xml:space="preserve">he appropriate Assignments </w:t>
      </w:r>
      <w:proofErr w:type="spellStart"/>
      <w:r>
        <w:rPr>
          <w:rFonts w:cstheme="minorHAnsi"/>
        </w:rPr>
        <w:t>dropbox</w:t>
      </w:r>
      <w:proofErr w:type="spellEnd"/>
      <w:r>
        <w:rPr>
          <w:rFonts w:cstheme="minorHAnsi"/>
        </w:rPr>
        <w:t xml:space="preserve"> in MyCourses</w:t>
      </w:r>
      <w:r w:rsidR="004057E1">
        <w:rPr>
          <w:rFonts w:cstheme="minorHAnsi"/>
        </w:rPr>
        <w:t xml:space="preserve"> </w:t>
      </w:r>
      <w:r w:rsidR="004057E1" w:rsidRPr="00B2725B">
        <w:rPr>
          <w:rFonts w:cstheme="minorHAnsi"/>
          <w:b/>
        </w:rPr>
        <w:t>by the end of class today</w:t>
      </w:r>
      <w:r w:rsidRPr="00B2725B">
        <w:rPr>
          <w:rFonts w:cstheme="minorHAnsi"/>
          <w:b/>
        </w:rPr>
        <w:t xml:space="preserve">.  </w:t>
      </w:r>
    </w:p>
    <w:p w14:paraId="77CAA1D8" w14:textId="77777777" w:rsidR="009A71F7" w:rsidRDefault="009E1FAD">
      <w:pPr>
        <w:rPr>
          <w:rFonts w:cstheme="minorHAnsi"/>
        </w:rPr>
      </w:pPr>
      <w:r>
        <w:rPr>
          <w:rFonts w:cstheme="minorHAnsi"/>
        </w:rPr>
        <w:t xml:space="preserve">2) Check-off:  </w:t>
      </w:r>
      <w:r w:rsidR="004057E1">
        <w:rPr>
          <w:rFonts w:cstheme="minorHAnsi"/>
        </w:rPr>
        <w:t>No checkoff for this exercise.</w:t>
      </w:r>
    </w:p>
    <w:p w14:paraId="33AFCC9D" w14:textId="77777777" w:rsidR="001F0032" w:rsidRDefault="001F0032"/>
    <w:sectPr w:rsidR="001F0032" w:rsidSect="00EF6897">
      <w:headerReference w:type="default" r:id="rId7"/>
      <w:footerReference w:type="default" r:id="rId8"/>
      <w:pgSz w:w="12240" w:h="15840"/>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86165" w14:textId="77777777" w:rsidR="00C4731C" w:rsidRDefault="00C4731C" w:rsidP="00B74A9D">
      <w:pPr>
        <w:spacing w:after="0" w:line="240" w:lineRule="auto"/>
      </w:pPr>
      <w:r>
        <w:separator/>
      </w:r>
    </w:p>
  </w:endnote>
  <w:endnote w:type="continuationSeparator" w:id="0">
    <w:p w14:paraId="23AA0A56" w14:textId="77777777" w:rsidR="00C4731C" w:rsidRDefault="00C4731C" w:rsidP="00B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054334"/>
      <w:docPartObj>
        <w:docPartGallery w:val="Page Numbers (Bottom of Page)"/>
        <w:docPartUnique/>
      </w:docPartObj>
    </w:sdtPr>
    <w:sdtEndPr/>
    <w:sdtContent>
      <w:sdt>
        <w:sdtPr>
          <w:id w:val="-1769616900"/>
          <w:docPartObj>
            <w:docPartGallery w:val="Page Numbers (Top of Page)"/>
            <w:docPartUnique/>
          </w:docPartObj>
        </w:sdtPr>
        <w:sdtEndPr/>
        <w:sdtContent>
          <w:p w14:paraId="3DC93C75" w14:textId="77777777" w:rsidR="003A60F5" w:rsidRDefault="003A60F5" w:rsidP="003A60F5">
            <w:pPr>
              <w:pStyle w:val="Footer"/>
              <w:jc w:val="center"/>
            </w:pPr>
            <w:r>
              <w:rPr>
                <w:noProof/>
              </w:rPr>
              <mc:AlternateContent>
                <mc:Choice Requires="wps">
                  <w:drawing>
                    <wp:anchor distT="0" distB="0" distL="114300" distR="114300" simplePos="0" relativeHeight="251660288" behindDoc="0" locked="0" layoutInCell="1" allowOverlap="1" wp14:anchorId="190BBC58" wp14:editId="72454120">
                      <wp:simplePos x="0" y="0"/>
                      <wp:positionH relativeFrom="column">
                        <wp:posOffset>-9525</wp:posOffset>
                      </wp:positionH>
                      <wp:positionV relativeFrom="paragraph">
                        <wp:posOffset>106045</wp:posOffset>
                      </wp:positionV>
                      <wp:extent cx="58864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AE66A4"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35pt" to="46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" strokecolor="black [3200]" strokeweight=".5pt">
                      <v:stroke joinstyle="miter"/>
                    </v:line>
                  </w:pict>
                </mc:Fallback>
              </mc:AlternateContent>
            </w:r>
          </w:p>
          <w:p w14:paraId="6C212DBE" w14:textId="77777777" w:rsidR="003A60F5" w:rsidRDefault="003A60F5" w:rsidP="00EF6897">
            <w:pPr>
              <w:pStyle w:val="Footer"/>
              <w:tabs>
                <w:tab w:val="clear" w:pos="4680"/>
                <w:tab w:val="clear" w:pos="9360"/>
                <w:tab w:val="center" w:pos="4770"/>
                <w:tab w:val="right" w:pos="9270"/>
              </w:tabs>
            </w:pPr>
            <w:r>
              <w:t>GDAPS 1</w:t>
            </w:r>
            <w:r>
              <w:tab/>
            </w:r>
            <w:r w:rsidRPr="004211E7">
              <w:t xml:space="preserve">Page </w:t>
            </w:r>
            <w:r w:rsidRPr="004211E7">
              <w:rPr>
                <w:bCs/>
                <w:sz w:val="24"/>
                <w:szCs w:val="24"/>
              </w:rPr>
              <w:fldChar w:fldCharType="begin"/>
            </w:r>
            <w:r w:rsidRPr="004211E7">
              <w:rPr>
                <w:bCs/>
              </w:rPr>
              <w:instrText xml:space="preserve"> PAGE </w:instrText>
            </w:r>
            <w:r w:rsidRPr="004211E7">
              <w:rPr>
                <w:bCs/>
                <w:sz w:val="24"/>
                <w:szCs w:val="24"/>
              </w:rPr>
              <w:fldChar w:fldCharType="separate"/>
            </w:r>
            <w:r w:rsidR="00E70642">
              <w:rPr>
                <w:bCs/>
                <w:noProof/>
              </w:rPr>
              <w:t>1</w:t>
            </w:r>
            <w:r w:rsidRPr="004211E7">
              <w:rPr>
                <w:bCs/>
                <w:sz w:val="24"/>
                <w:szCs w:val="24"/>
              </w:rPr>
              <w:fldChar w:fldCharType="end"/>
            </w:r>
            <w:r w:rsidR="00EF6897">
              <w:t xml:space="preserve"> of </w:t>
            </w:r>
            <w:r w:rsidRPr="004211E7">
              <w:rPr>
                <w:bCs/>
                <w:sz w:val="24"/>
                <w:szCs w:val="24"/>
              </w:rPr>
              <w:fldChar w:fldCharType="begin"/>
            </w:r>
            <w:r w:rsidRPr="004211E7">
              <w:rPr>
                <w:bCs/>
              </w:rPr>
              <w:instrText xml:space="preserve"> NUMPAGES  </w:instrText>
            </w:r>
            <w:r w:rsidRPr="004211E7">
              <w:rPr>
                <w:bCs/>
                <w:sz w:val="24"/>
                <w:szCs w:val="24"/>
              </w:rPr>
              <w:fldChar w:fldCharType="separate"/>
            </w:r>
            <w:r w:rsidR="00E70642">
              <w:rPr>
                <w:bCs/>
                <w:noProof/>
              </w:rPr>
              <w:t>2</w:t>
            </w:r>
            <w:r w:rsidRPr="004211E7">
              <w:rPr>
                <w:bCs/>
                <w:sz w:val="24"/>
                <w:szCs w:val="24"/>
              </w:rPr>
              <w:fldChar w:fldCharType="end"/>
            </w:r>
            <w:r>
              <w:rPr>
                <w:b/>
                <w:bCs/>
                <w:sz w:val="24"/>
                <w:szCs w:val="24"/>
              </w:rPr>
              <w:tab/>
            </w:r>
            <w:r w:rsidRPr="003A60F5">
              <w:rPr>
                <w:bCs/>
                <w:sz w:val="24"/>
                <w:szCs w:val="24"/>
              </w:rPr>
              <w:t>IGME 105</w:t>
            </w:r>
            <w:r>
              <w:rPr>
                <w:b/>
                <w:bCs/>
                <w:sz w:val="24"/>
                <w:szCs w:val="24"/>
              </w:rPr>
              <w:tab/>
            </w:r>
          </w:p>
        </w:sdtContent>
      </w:sdt>
    </w:sdtContent>
  </w:sdt>
  <w:p w14:paraId="4FE4B8AD" w14:textId="77777777" w:rsidR="003A60F5" w:rsidRDefault="003A6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A1661" w14:textId="77777777" w:rsidR="00C4731C" w:rsidRDefault="00C4731C" w:rsidP="00B74A9D">
      <w:pPr>
        <w:spacing w:after="0" w:line="240" w:lineRule="auto"/>
      </w:pPr>
      <w:r>
        <w:separator/>
      </w:r>
    </w:p>
  </w:footnote>
  <w:footnote w:type="continuationSeparator" w:id="0">
    <w:p w14:paraId="09D3CDAF" w14:textId="77777777" w:rsidR="00C4731C" w:rsidRDefault="00C4731C" w:rsidP="00B74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4BAEB" w14:textId="77777777" w:rsidR="00B74A9D" w:rsidRDefault="00B74A9D">
    <w:pPr>
      <w:pStyle w:val="Header"/>
    </w:pPr>
  </w:p>
  <w:tbl>
    <w:tblPr>
      <w:tblStyle w:val="TableGrid"/>
      <w:tblW w:w="9248" w:type="dxa"/>
      <w:tblLook w:val="04A0" w:firstRow="1" w:lastRow="0" w:firstColumn="1" w:lastColumn="0" w:noHBand="0" w:noVBand="1"/>
    </w:tblPr>
    <w:tblGrid>
      <w:gridCol w:w="1922"/>
      <w:gridCol w:w="7326"/>
    </w:tblGrid>
    <w:tr w:rsidR="00B74A9D" w14:paraId="5F9E7A8E" w14:textId="77777777" w:rsidTr="00EF6897">
      <w:trPr>
        <w:trHeight w:val="804"/>
      </w:trPr>
      <w:tc>
        <w:tcPr>
          <w:tcW w:w="1922" w:type="dxa"/>
        </w:tcPr>
        <w:p w14:paraId="71037919" w14:textId="77777777" w:rsidR="00B74A9D" w:rsidRDefault="00B74A9D">
          <w:pPr>
            <w:pStyle w:val="Header"/>
          </w:pPr>
          <w:r>
            <w:rPr>
              <w:noProof/>
            </w:rPr>
            <w:drawing>
              <wp:anchor distT="0" distB="0" distL="114300" distR="114300" simplePos="0" relativeHeight="251659264" behindDoc="0" locked="0" layoutInCell="1" allowOverlap="1" wp14:anchorId="1F96A560" wp14:editId="715305A0">
                <wp:simplePos x="0" y="0"/>
                <wp:positionH relativeFrom="margin">
                  <wp:posOffset>172085</wp:posOffset>
                </wp:positionH>
                <wp:positionV relativeFrom="margin">
                  <wp:posOffset>76200</wp:posOffset>
                </wp:positionV>
                <wp:extent cx="890905" cy="347980"/>
                <wp:effectExtent l="0" t="0" r="4445" b="0"/>
                <wp:wrapNone/>
                <wp:docPr id="1" name="Picture 1" descr="Image result for r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t 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0905" cy="3479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26" w:type="dxa"/>
        </w:tcPr>
        <w:p w14:paraId="2D49A8F9" w14:textId="77777777" w:rsidR="00B74A9D" w:rsidRPr="00B74A9D" w:rsidRDefault="00B74A9D" w:rsidP="00B74A9D">
          <w:pPr>
            <w:pStyle w:val="Header"/>
            <w:jc w:val="center"/>
            <w:rPr>
              <w:rFonts w:ascii="Arial" w:hAnsi="Arial" w:cs="Arial"/>
              <w:sz w:val="24"/>
            </w:rPr>
          </w:pPr>
          <w:r w:rsidRPr="00B74A9D">
            <w:rPr>
              <w:rFonts w:ascii="Arial" w:hAnsi="Arial" w:cs="Arial"/>
              <w:sz w:val="24"/>
            </w:rPr>
            <w:t>Rochester Institute of Technology</w:t>
          </w:r>
        </w:p>
        <w:p w14:paraId="7DE419B7" w14:textId="77777777" w:rsidR="00B74A9D" w:rsidRPr="00B74A9D" w:rsidRDefault="00B74A9D" w:rsidP="00B74A9D">
          <w:pPr>
            <w:pStyle w:val="Header"/>
            <w:jc w:val="center"/>
            <w:rPr>
              <w:rFonts w:ascii="Arial" w:hAnsi="Arial" w:cs="Arial"/>
              <w:sz w:val="24"/>
            </w:rPr>
          </w:pPr>
          <w:r w:rsidRPr="00B74A9D">
            <w:rPr>
              <w:rFonts w:ascii="Arial" w:hAnsi="Arial" w:cs="Arial"/>
              <w:sz w:val="24"/>
            </w:rPr>
            <w:t>Golisano College of Computing and Information Sciences</w:t>
          </w:r>
        </w:p>
        <w:p w14:paraId="32BB89B4" w14:textId="77777777" w:rsidR="00B74A9D" w:rsidRDefault="00B74A9D" w:rsidP="00B74A9D">
          <w:pPr>
            <w:pStyle w:val="Header"/>
            <w:jc w:val="center"/>
          </w:pPr>
          <w:r w:rsidRPr="00B74A9D">
            <w:rPr>
              <w:rFonts w:ascii="Arial" w:hAnsi="Arial" w:cs="Arial"/>
              <w:sz w:val="24"/>
            </w:rPr>
            <w:t>School of Interactive Games and Media</w:t>
          </w:r>
        </w:p>
      </w:tc>
    </w:tr>
  </w:tbl>
  <w:p w14:paraId="5DD09451" w14:textId="77777777" w:rsidR="00B74A9D" w:rsidRDefault="00B74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25809"/>
    <w:multiLevelType w:val="hybridMultilevel"/>
    <w:tmpl w:val="577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04169"/>
    <w:multiLevelType w:val="hybridMultilevel"/>
    <w:tmpl w:val="207E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807B3D"/>
    <w:multiLevelType w:val="hybridMultilevel"/>
    <w:tmpl w:val="5F48A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67AA1"/>
    <w:multiLevelType w:val="hybridMultilevel"/>
    <w:tmpl w:val="A61E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A9D"/>
    <w:rsid w:val="00065FF3"/>
    <w:rsid w:val="00133913"/>
    <w:rsid w:val="001F0032"/>
    <w:rsid w:val="00245370"/>
    <w:rsid w:val="00290338"/>
    <w:rsid w:val="002C7B72"/>
    <w:rsid w:val="002F0C27"/>
    <w:rsid w:val="003A60F5"/>
    <w:rsid w:val="00403ACE"/>
    <w:rsid w:val="004057E1"/>
    <w:rsid w:val="00415DD8"/>
    <w:rsid w:val="004211E7"/>
    <w:rsid w:val="0047501F"/>
    <w:rsid w:val="004C66EE"/>
    <w:rsid w:val="005402C2"/>
    <w:rsid w:val="005C36B0"/>
    <w:rsid w:val="006F3AFA"/>
    <w:rsid w:val="00733853"/>
    <w:rsid w:val="00783F25"/>
    <w:rsid w:val="007F19D4"/>
    <w:rsid w:val="00856C05"/>
    <w:rsid w:val="008A5B33"/>
    <w:rsid w:val="00980B65"/>
    <w:rsid w:val="009A71F7"/>
    <w:rsid w:val="009B5C78"/>
    <w:rsid w:val="009E1FAD"/>
    <w:rsid w:val="00A03FAE"/>
    <w:rsid w:val="00A2592E"/>
    <w:rsid w:val="00A34FD3"/>
    <w:rsid w:val="00AB5123"/>
    <w:rsid w:val="00B2725B"/>
    <w:rsid w:val="00B54B4B"/>
    <w:rsid w:val="00B74A9D"/>
    <w:rsid w:val="00B77318"/>
    <w:rsid w:val="00C4731C"/>
    <w:rsid w:val="00C931B5"/>
    <w:rsid w:val="00CB23DA"/>
    <w:rsid w:val="00CE5666"/>
    <w:rsid w:val="00D23F03"/>
    <w:rsid w:val="00DE321F"/>
    <w:rsid w:val="00E70642"/>
    <w:rsid w:val="00EB6E83"/>
    <w:rsid w:val="00EF6897"/>
    <w:rsid w:val="00F3173B"/>
    <w:rsid w:val="00F72F5F"/>
    <w:rsid w:val="00FC7716"/>
    <w:rsid w:val="00FE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595BA"/>
  <w15:chartTrackingRefBased/>
  <w15:docId w15:val="{8AD45F8B-9AB9-47AC-8CE8-F6B398A9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36B0"/>
    <w:pPr>
      <w:jc w:val="left"/>
    </w:pPr>
  </w:style>
  <w:style w:type="paragraph" w:styleId="Heading1">
    <w:name w:val="heading 1"/>
    <w:basedOn w:val="Normal"/>
    <w:next w:val="Normal"/>
    <w:link w:val="Heading1Char"/>
    <w:uiPriority w:val="9"/>
    <w:qFormat/>
    <w:rsid w:val="0073385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3385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3385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3385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3385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3385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385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3385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3385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A9D"/>
  </w:style>
  <w:style w:type="paragraph" w:styleId="Footer">
    <w:name w:val="footer"/>
    <w:basedOn w:val="Normal"/>
    <w:link w:val="FooterChar"/>
    <w:uiPriority w:val="99"/>
    <w:unhideWhenUsed/>
    <w:rsid w:val="00B7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A9D"/>
  </w:style>
  <w:style w:type="table" w:styleId="TableGrid">
    <w:name w:val="Table Grid"/>
    <w:basedOn w:val="TableNormal"/>
    <w:uiPriority w:val="39"/>
    <w:rsid w:val="00B74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3853"/>
    <w:rPr>
      <w:rFonts w:asciiTheme="majorHAnsi" w:eastAsiaTheme="majorEastAsia" w:hAnsiTheme="majorHAnsi" w:cstheme="majorBidi"/>
      <w:b/>
      <w:bCs/>
      <w:caps/>
      <w:spacing w:val="4"/>
      <w:sz w:val="28"/>
      <w:szCs w:val="28"/>
    </w:rPr>
  </w:style>
  <w:style w:type="paragraph" w:customStyle="1" w:styleId="Heading">
    <w:name w:val="Heading"/>
    <w:basedOn w:val="Normal"/>
    <w:link w:val="HeadingChar"/>
    <w:rsid w:val="00B74A9D"/>
    <w:rPr>
      <w:rFonts w:ascii="Arial" w:hAnsi="Arial"/>
      <w:b/>
      <w:i/>
      <w:sz w:val="28"/>
    </w:rPr>
  </w:style>
  <w:style w:type="character" w:customStyle="1" w:styleId="HeadingChar">
    <w:name w:val="Heading Char"/>
    <w:basedOn w:val="DefaultParagraphFont"/>
    <w:link w:val="Heading"/>
    <w:rsid w:val="00B74A9D"/>
    <w:rPr>
      <w:rFonts w:ascii="Arial" w:hAnsi="Arial"/>
      <w:b/>
      <w:i/>
      <w:sz w:val="28"/>
    </w:rPr>
  </w:style>
  <w:style w:type="character" w:customStyle="1" w:styleId="Heading2Char">
    <w:name w:val="Heading 2 Char"/>
    <w:basedOn w:val="DefaultParagraphFont"/>
    <w:link w:val="Heading2"/>
    <w:uiPriority w:val="9"/>
    <w:semiHidden/>
    <w:rsid w:val="0073385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3385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3385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3385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3385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3853"/>
    <w:rPr>
      <w:i/>
      <w:iCs/>
    </w:rPr>
  </w:style>
  <w:style w:type="character" w:customStyle="1" w:styleId="Heading8Char">
    <w:name w:val="Heading 8 Char"/>
    <w:basedOn w:val="DefaultParagraphFont"/>
    <w:link w:val="Heading8"/>
    <w:uiPriority w:val="9"/>
    <w:semiHidden/>
    <w:rsid w:val="00733853"/>
    <w:rPr>
      <w:b/>
      <w:bCs/>
    </w:rPr>
  </w:style>
  <w:style w:type="character" w:customStyle="1" w:styleId="Heading9Char">
    <w:name w:val="Heading 9 Char"/>
    <w:basedOn w:val="DefaultParagraphFont"/>
    <w:link w:val="Heading9"/>
    <w:uiPriority w:val="9"/>
    <w:semiHidden/>
    <w:rsid w:val="00733853"/>
    <w:rPr>
      <w:i/>
      <w:iCs/>
    </w:rPr>
  </w:style>
  <w:style w:type="paragraph" w:styleId="Caption">
    <w:name w:val="caption"/>
    <w:basedOn w:val="Normal"/>
    <w:next w:val="Normal"/>
    <w:uiPriority w:val="35"/>
    <w:semiHidden/>
    <w:unhideWhenUsed/>
    <w:qFormat/>
    <w:rsid w:val="00733853"/>
    <w:rPr>
      <w:b/>
      <w:bCs/>
      <w:sz w:val="18"/>
      <w:szCs w:val="18"/>
    </w:rPr>
  </w:style>
  <w:style w:type="paragraph" w:styleId="Title">
    <w:name w:val="Title"/>
    <w:basedOn w:val="Normal"/>
    <w:next w:val="Normal"/>
    <w:link w:val="TitleChar"/>
    <w:uiPriority w:val="10"/>
    <w:qFormat/>
    <w:rsid w:val="0073385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3385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3385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3853"/>
    <w:rPr>
      <w:rFonts w:asciiTheme="majorHAnsi" w:eastAsiaTheme="majorEastAsia" w:hAnsiTheme="majorHAnsi" w:cstheme="majorBidi"/>
      <w:sz w:val="24"/>
      <w:szCs w:val="24"/>
    </w:rPr>
  </w:style>
  <w:style w:type="character" w:styleId="Strong">
    <w:name w:val="Strong"/>
    <w:basedOn w:val="DefaultParagraphFont"/>
    <w:uiPriority w:val="22"/>
    <w:qFormat/>
    <w:rsid w:val="00733853"/>
    <w:rPr>
      <w:b/>
      <w:bCs/>
      <w:color w:val="auto"/>
    </w:rPr>
  </w:style>
  <w:style w:type="character" w:styleId="Emphasis">
    <w:name w:val="Emphasis"/>
    <w:basedOn w:val="DefaultParagraphFont"/>
    <w:uiPriority w:val="20"/>
    <w:qFormat/>
    <w:rsid w:val="00733853"/>
    <w:rPr>
      <w:i/>
      <w:iCs/>
      <w:color w:val="auto"/>
    </w:rPr>
  </w:style>
  <w:style w:type="paragraph" w:styleId="NoSpacing">
    <w:name w:val="No Spacing"/>
    <w:uiPriority w:val="1"/>
    <w:qFormat/>
    <w:rsid w:val="00733853"/>
    <w:pPr>
      <w:spacing w:after="0" w:line="240" w:lineRule="auto"/>
    </w:pPr>
  </w:style>
  <w:style w:type="paragraph" w:styleId="Quote">
    <w:name w:val="Quote"/>
    <w:basedOn w:val="Normal"/>
    <w:next w:val="Normal"/>
    <w:link w:val="QuoteChar"/>
    <w:uiPriority w:val="29"/>
    <w:qFormat/>
    <w:rsid w:val="0073385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3385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3385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3385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33853"/>
    <w:rPr>
      <w:i/>
      <w:iCs/>
      <w:color w:val="auto"/>
    </w:rPr>
  </w:style>
  <w:style w:type="character" w:styleId="IntenseEmphasis">
    <w:name w:val="Intense Emphasis"/>
    <w:basedOn w:val="DefaultParagraphFont"/>
    <w:uiPriority w:val="21"/>
    <w:qFormat/>
    <w:rsid w:val="00733853"/>
    <w:rPr>
      <w:b/>
      <w:bCs/>
      <w:i/>
      <w:iCs/>
      <w:color w:val="auto"/>
    </w:rPr>
  </w:style>
  <w:style w:type="character" w:styleId="SubtleReference">
    <w:name w:val="Subtle Reference"/>
    <w:basedOn w:val="DefaultParagraphFont"/>
    <w:uiPriority w:val="31"/>
    <w:qFormat/>
    <w:rsid w:val="00733853"/>
    <w:rPr>
      <w:smallCaps/>
      <w:color w:val="auto"/>
      <w:u w:val="single" w:color="7F7F7F" w:themeColor="text1" w:themeTint="80"/>
    </w:rPr>
  </w:style>
  <w:style w:type="character" w:styleId="IntenseReference">
    <w:name w:val="Intense Reference"/>
    <w:basedOn w:val="DefaultParagraphFont"/>
    <w:uiPriority w:val="32"/>
    <w:qFormat/>
    <w:rsid w:val="00733853"/>
    <w:rPr>
      <w:b/>
      <w:bCs/>
      <w:smallCaps/>
      <w:color w:val="auto"/>
      <w:u w:val="single"/>
    </w:rPr>
  </w:style>
  <w:style w:type="character" w:styleId="BookTitle">
    <w:name w:val="Book Title"/>
    <w:basedOn w:val="DefaultParagraphFont"/>
    <w:uiPriority w:val="33"/>
    <w:qFormat/>
    <w:rsid w:val="00733853"/>
    <w:rPr>
      <w:b/>
      <w:bCs/>
      <w:smallCaps/>
      <w:color w:val="auto"/>
    </w:rPr>
  </w:style>
  <w:style w:type="paragraph" w:styleId="TOCHeading">
    <w:name w:val="TOC Heading"/>
    <w:basedOn w:val="Heading1"/>
    <w:next w:val="Normal"/>
    <w:uiPriority w:val="39"/>
    <w:semiHidden/>
    <w:unhideWhenUsed/>
    <w:qFormat/>
    <w:rsid w:val="00733853"/>
    <w:pPr>
      <w:outlineLvl w:val="9"/>
    </w:pPr>
  </w:style>
  <w:style w:type="paragraph" w:styleId="ListParagraph">
    <w:name w:val="List Paragraph"/>
    <w:basedOn w:val="Normal"/>
    <w:uiPriority w:val="34"/>
    <w:qFormat/>
    <w:rsid w:val="00733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s://www.rit.edu/marketing/brandportal/images/717/toolkits/logo/new_RIT_logo1_k.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A945EECA</Template>
  <TotalTime>55</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Cascioli</dc:creator>
  <cp:keywords/>
  <dc:description/>
  <cp:lastModifiedBy>Kyle James (RIT Student)</cp:lastModifiedBy>
  <cp:revision>28</cp:revision>
  <dcterms:created xsi:type="dcterms:W3CDTF">2019-08-13T22:17:00Z</dcterms:created>
  <dcterms:modified xsi:type="dcterms:W3CDTF">2019-12-04T13:38:00Z</dcterms:modified>
</cp:coreProperties>
</file>